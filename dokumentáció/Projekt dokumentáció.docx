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0B1A5" w14:textId="6D10D5E9" w:rsidR="00A60FF3" w:rsidRPr="00B9494D" w:rsidRDefault="007073A4">
      <w:pPr>
        <w:pStyle w:val="Title"/>
        <w:rPr>
          <w:lang w:val="hu-HU"/>
        </w:rPr>
      </w:pPr>
      <w:r>
        <w:rPr>
          <w:lang w:val="hu-HU"/>
        </w:rPr>
        <w:t>Szemes kávé</w:t>
      </w:r>
      <w:r w:rsidR="00196162" w:rsidRPr="00B9494D">
        <w:rPr>
          <w:lang w:val="hu-HU"/>
        </w:rPr>
        <w:br/>
        <w:t xml:space="preserve">Projekt </w:t>
      </w:r>
    </w:p>
    <w:sdt>
      <w:sdtPr>
        <w:rPr>
          <w:lang w:val="hu-HU"/>
        </w:rPr>
        <w:id w:val="216403978"/>
        <w:placeholder>
          <w:docPart w:val="6F930350A24B47DA9F12979C4A82D311"/>
        </w:placeholder>
        <w:date w:fullDate="2025-02-25T00:00:00Z">
          <w:dateFormat w:val="yyyy.MM.dd."/>
          <w:lid w:val="hu-HU"/>
          <w:storeMappedDataAs w:val="dateTime"/>
          <w:calendar w:val="gregorian"/>
        </w:date>
      </w:sdtPr>
      <w:sdtContent>
        <w:p w14:paraId="14AEA096" w14:textId="130E927A" w:rsidR="00A60FF3" w:rsidRPr="00B9494D" w:rsidRDefault="007073A4">
          <w:pPr>
            <w:pStyle w:val="Subtitle"/>
            <w:rPr>
              <w:lang w:val="hu-HU"/>
            </w:rPr>
          </w:pPr>
          <w:r>
            <w:rPr>
              <w:lang w:val="hu-HU"/>
            </w:rPr>
            <w:t>2025.02.25.</w:t>
          </w:r>
        </w:p>
      </w:sdtContent>
    </w:sdt>
    <w:p w14:paraId="171CA62F" w14:textId="77777777" w:rsidR="00A60FF3" w:rsidRPr="00B9494D" w:rsidRDefault="00196162">
      <w:pPr>
        <w:pStyle w:val="cmsor1"/>
        <w:rPr>
          <w:lang w:val="hu-HU"/>
        </w:rPr>
      </w:pPr>
      <w:r w:rsidRPr="00B9494D">
        <w:rPr>
          <w:lang w:val="hu-HU"/>
        </w:rPr>
        <w:t>Áttekintés</w:t>
      </w:r>
    </w:p>
    <w:p w14:paraId="7108F081" w14:textId="77777777" w:rsidR="005361C6" w:rsidRDefault="005361C6" w:rsidP="005361C6">
      <w:pPr>
        <w:pStyle w:val="cmsor2"/>
        <w:rPr>
          <w:lang w:val="hu-HU"/>
        </w:rPr>
      </w:pPr>
      <w:r>
        <w:rPr>
          <w:lang w:val="hu-HU"/>
        </w:rPr>
        <w:t>Projekt célja</w:t>
      </w:r>
    </w:p>
    <w:p w14:paraId="29311851" w14:textId="16128A10" w:rsidR="00A60FF3" w:rsidRPr="00891261" w:rsidRDefault="00DD7AE9" w:rsidP="00891261">
      <w:pPr>
        <w:pStyle w:val="cmsor2"/>
        <w:numPr>
          <w:ilvl w:val="0"/>
          <w:numId w:val="0"/>
        </w:numPr>
        <w:spacing w:line="360" w:lineRule="auto"/>
        <w:ind w:left="360"/>
        <w:rPr>
          <w:sz w:val="32"/>
          <w:lang w:val="hu-HU"/>
        </w:rPr>
      </w:pPr>
      <w:r>
        <w:rPr>
          <w:b w:val="0"/>
          <w:bCs w:val="0"/>
          <w:color w:val="404040" w:themeColor="text1" w:themeTint="BF"/>
          <w:sz w:val="22"/>
          <w:lang w:val="hu-HU"/>
        </w:rPr>
        <w:t xml:space="preserve">Az </w:t>
      </w:r>
      <w:r w:rsidR="005361C6" w:rsidRPr="004A667B">
        <w:rPr>
          <w:b w:val="0"/>
          <w:bCs w:val="0"/>
          <w:color w:val="404040" w:themeColor="text1" w:themeTint="BF"/>
          <w:sz w:val="22"/>
          <w:lang w:val="hu-HU"/>
        </w:rPr>
        <w:t xml:space="preserve"> projekt célja egy korszerű, felhasználóbarát weboldal létrehozása. Az élvonalbeli technológiákat</w:t>
      </w:r>
      <w:r w:rsidR="007073A4">
        <w:rPr>
          <w:b w:val="0"/>
          <w:bCs w:val="0"/>
          <w:color w:val="404040" w:themeColor="text1" w:themeTint="BF"/>
          <w:sz w:val="22"/>
          <w:lang w:val="hu-HU"/>
        </w:rPr>
        <w:t xml:space="preserve"> tartalmaz</w:t>
      </w:r>
      <w:r w:rsidR="005361C6" w:rsidRPr="004A667B">
        <w:rPr>
          <w:b w:val="0"/>
          <w:bCs w:val="0"/>
          <w:color w:val="404040" w:themeColor="text1" w:themeTint="BF"/>
          <w:sz w:val="22"/>
          <w:lang w:val="hu-HU"/>
        </w:rPr>
        <w:t>, mint a HTML5, CSS3</w:t>
      </w:r>
      <w:r w:rsidR="007073A4">
        <w:rPr>
          <w:b w:val="0"/>
          <w:bCs w:val="0"/>
          <w:color w:val="404040" w:themeColor="text1" w:themeTint="BF"/>
          <w:sz w:val="22"/>
          <w:lang w:val="hu-HU"/>
        </w:rPr>
        <w:t xml:space="preserve"> nyelv</w:t>
      </w:r>
      <w:r w:rsidR="005361C6" w:rsidRPr="004A667B">
        <w:rPr>
          <w:b w:val="0"/>
          <w:bCs w:val="0"/>
          <w:color w:val="404040" w:themeColor="text1" w:themeTint="BF"/>
          <w:sz w:val="22"/>
          <w:lang w:val="hu-HU"/>
        </w:rPr>
        <w:t>.</w:t>
      </w:r>
    </w:p>
    <w:p w14:paraId="6FA78295" w14:textId="77777777" w:rsidR="00891261" w:rsidRPr="00891261" w:rsidRDefault="00891261" w:rsidP="00891261">
      <w:pPr>
        <w:rPr>
          <w:lang w:val="hu-HU"/>
        </w:rPr>
      </w:pPr>
    </w:p>
    <w:p w14:paraId="0E327A1B" w14:textId="2FDE4CCC" w:rsidR="004A667B" w:rsidRPr="00DD7AE9" w:rsidRDefault="00196162" w:rsidP="004A667B">
      <w:pPr>
        <w:pStyle w:val="cmsor2"/>
        <w:rPr>
          <w:lang w:val="hu-HU"/>
        </w:rPr>
      </w:pPr>
      <w:r w:rsidRPr="00B9494D">
        <w:rPr>
          <w:lang w:val="hu-HU"/>
        </w:rPr>
        <w:t>Megvalósítási terv</w:t>
      </w:r>
    </w:p>
    <w:p w14:paraId="4A460921" w14:textId="77777777" w:rsidR="004A667B" w:rsidRPr="00DD7AE9" w:rsidRDefault="004A667B" w:rsidP="00DD7AE9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 w:rsidRPr="00DD7AE9">
        <w:rPr>
          <w:rStyle w:val="Strong"/>
          <w:rFonts w:asciiTheme="minorHAnsi" w:hAnsiTheme="minorHAnsi" w:cstheme="minorHAnsi"/>
          <w:b w:val="0"/>
          <w:sz w:val="22"/>
        </w:rPr>
        <w:t>Kezdeti elemzés és tervezés</w:t>
      </w:r>
      <w:r w:rsidRPr="00DD7AE9">
        <w:rPr>
          <w:rFonts w:asciiTheme="minorHAnsi" w:hAnsiTheme="minorHAnsi" w:cstheme="minorHAnsi"/>
          <w:sz w:val="22"/>
        </w:rPr>
        <w:t>:</w:t>
      </w:r>
    </w:p>
    <w:p w14:paraId="7BD91DF0" w14:textId="789F4176" w:rsidR="004A667B" w:rsidRPr="00DD7AE9" w:rsidRDefault="007073A4" w:rsidP="00DD7AE9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</w:t>
      </w:r>
      <w:r w:rsidR="004A667B" w:rsidRPr="00DD7AE9">
        <w:rPr>
          <w:rFonts w:asciiTheme="minorHAnsi" w:hAnsiTheme="minorHAnsi" w:cstheme="minorHAnsi"/>
          <w:sz w:val="22"/>
        </w:rPr>
        <w:t xml:space="preserve">echnikai és felhasználói </w:t>
      </w:r>
      <w:r w:rsidR="00DD7AE9">
        <w:rPr>
          <w:rFonts w:asciiTheme="minorHAnsi" w:hAnsiTheme="minorHAnsi" w:cstheme="minorHAnsi"/>
          <w:sz w:val="22"/>
        </w:rPr>
        <w:t>szempontból történő átgondolása</w:t>
      </w:r>
      <w:r w:rsidR="004A667B" w:rsidRPr="00DD7AE9">
        <w:rPr>
          <w:rFonts w:asciiTheme="minorHAnsi" w:hAnsiTheme="minorHAnsi" w:cstheme="minorHAnsi"/>
          <w:sz w:val="22"/>
        </w:rPr>
        <w:t>.</w:t>
      </w:r>
    </w:p>
    <w:p w14:paraId="535E700E" w14:textId="52224A45" w:rsidR="004A667B" w:rsidRPr="00DD7AE9" w:rsidRDefault="00DD7AE9" w:rsidP="00DD7AE9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</w:t>
      </w:r>
      <w:r w:rsidR="007073A4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dizájn</w:t>
      </w:r>
      <w:r w:rsidR="004A667B" w:rsidRPr="00DD7AE9">
        <w:rPr>
          <w:rFonts w:asciiTheme="minorHAnsi" w:hAnsiTheme="minorHAnsi" w:cstheme="minorHAnsi"/>
          <w:sz w:val="22"/>
        </w:rPr>
        <w:t xml:space="preserve"> és </w:t>
      </w:r>
      <w:r w:rsidR="007073A4">
        <w:rPr>
          <w:rFonts w:asciiTheme="minorHAnsi" w:hAnsiTheme="minorHAnsi" w:cstheme="minorHAnsi"/>
          <w:sz w:val="22"/>
        </w:rPr>
        <w:t xml:space="preserve">a </w:t>
      </w:r>
      <w:r w:rsidR="004A667B" w:rsidRPr="00DD7AE9">
        <w:rPr>
          <w:rFonts w:asciiTheme="minorHAnsi" w:hAnsiTheme="minorHAnsi" w:cstheme="minorHAnsi"/>
          <w:sz w:val="22"/>
        </w:rPr>
        <w:t>funkciók követelményeinek meghatározása.</w:t>
      </w:r>
    </w:p>
    <w:p w14:paraId="68FDAA44" w14:textId="69E7E1D1" w:rsidR="004A667B" w:rsidRPr="00DD7AE9" w:rsidRDefault="004A667B" w:rsidP="00DD7AE9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 w:rsidRPr="00DD7AE9">
        <w:rPr>
          <w:rFonts w:asciiTheme="minorHAnsi" w:hAnsiTheme="minorHAnsi" w:cstheme="minorHAnsi"/>
          <w:sz w:val="22"/>
        </w:rPr>
        <w:t>Dró</w:t>
      </w:r>
      <w:r w:rsidR="00DD7AE9">
        <w:rPr>
          <w:rFonts w:asciiTheme="minorHAnsi" w:hAnsiTheme="minorHAnsi" w:cstheme="minorHAnsi"/>
          <w:sz w:val="22"/>
        </w:rPr>
        <w:t xml:space="preserve">tváz </w:t>
      </w:r>
      <w:r w:rsidRPr="00DD7AE9">
        <w:rPr>
          <w:rFonts w:asciiTheme="minorHAnsi" w:hAnsiTheme="minorHAnsi" w:cstheme="minorHAnsi"/>
          <w:sz w:val="22"/>
        </w:rPr>
        <w:t>készítése.</w:t>
      </w:r>
    </w:p>
    <w:p w14:paraId="6679E318" w14:textId="634976AE" w:rsidR="004A667B" w:rsidRPr="00DD7AE9" w:rsidRDefault="00DD7AE9" w:rsidP="00DD7AE9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Style w:val="Strong"/>
          <w:rFonts w:asciiTheme="minorHAnsi" w:hAnsiTheme="minorHAnsi" w:cstheme="minorHAnsi"/>
          <w:b w:val="0"/>
          <w:sz w:val="22"/>
        </w:rPr>
        <w:t>Dizájn</w:t>
      </w:r>
      <w:r w:rsidR="004A667B" w:rsidRPr="00DD7AE9">
        <w:rPr>
          <w:rStyle w:val="Strong"/>
          <w:rFonts w:asciiTheme="minorHAnsi" w:hAnsiTheme="minorHAnsi" w:cstheme="minorHAnsi"/>
          <w:b w:val="0"/>
          <w:sz w:val="22"/>
        </w:rPr>
        <w:t xml:space="preserve"> és arculati elemek kialakítása</w:t>
      </w:r>
      <w:r w:rsidR="004A667B" w:rsidRPr="00DD7AE9">
        <w:rPr>
          <w:rFonts w:asciiTheme="minorHAnsi" w:hAnsiTheme="minorHAnsi" w:cstheme="minorHAnsi"/>
          <w:sz w:val="22"/>
        </w:rPr>
        <w:t>:</w:t>
      </w:r>
    </w:p>
    <w:p w14:paraId="6D09FB3D" w14:textId="77777777" w:rsidR="004A667B" w:rsidRPr="00DD7AE9" w:rsidRDefault="004A667B" w:rsidP="00DD7AE9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 w:rsidRPr="00DD7AE9">
        <w:rPr>
          <w:rFonts w:asciiTheme="minorHAnsi" w:hAnsiTheme="minorHAnsi" w:cstheme="minorHAnsi"/>
          <w:sz w:val="22"/>
        </w:rPr>
        <w:t>Reszponzív vizuális tervek elkészítése.</w:t>
      </w:r>
    </w:p>
    <w:p w14:paraId="32F8461A" w14:textId="39235D6A" w:rsidR="004A667B" w:rsidRPr="00DD7AE9" w:rsidRDefault="004A667B" w:rsidP="00DD7AE9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 w:rsidRPr="00DD7AE9">
        <w:rPr>
          <w:rFonts w:asciiTheme="minorHAnsi" w:hAnsiTheme="minorHAnsi" w:cstheme="minorHAnsi"/>
          <w:sz w:val="22"/>
        </w:rPr>
        <w:t xml:space="preserve">A színpaletta és betűtípusok kiválasztása a </w:t>
      </w:r>
      <w:r w:rsidR="00DD7AE9">
        <w:rPr>
          <w:rFonts w:asciiTheme="minorHAnsi" w:hAnsiTheme="minorHAnsi" w:cstheme="minorHAnsi"/>
          <w:sz w:val="22"/>
        </w:rPr>
        <w:t>kávézó</w:t>
      </w:r>
      <w:r w:rsidRPr="00DD7AE9">
        <w:rPr>
          <w:rFonts w:asciiTheme="minorHAnsi" w:hAnsiTheme="minorHAnsi" w:cstheme="minorHAnsi"/>
          <w:sz w:val="22"/>
        </w:rPr>
        <w:t xml:space="preserve"> arculatának megfelelően.</w:t>
      </w:r>
    </w:p>
    <w:p w14:paraId="79A61F7F" w14:textId="77777777" w:rsidR="004A667B" w:rsidRPr="00DD7AE9" w:rsidRDefault="004A667B" w:rsidP="00DD7AE9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 w:rsidRPr="00DD7AE9">
        <w:rPr>
          <w:rStyle w:val="Strong"/>
          <w:rFonts w:asciiTheme="minorHAnsi" w:hAnsiTheme="minorHAnsi" w:cstheme="minorHAnsi"/>
          <w:b w:val="0"/>
          <w:sz w:val="22"/>
        </w:rPr>
        <w:t>Fejlesztési munkák</w:t>
      </w:r>
      <w:r w:rsidRPr="00DD7AE9">
        <w:rPr>
          <w:rFonts w:asciiTheme="minorHAnsi" w:hAnsiTheme="minorHAnsi" w:cstheme="minorHAnsi"/>
          <w:sz w:val="22"/>
        </w:rPr>
        <w:t>:</w:t>
      </w:r>
    </w:p>
    <w:p w14:paraId="751332FC" w14:textId="77777777" w:rsidR="004A667B" w:rsidRPr="00DD7AE9" w:rsidRDefault="004A667B" w:rsidP="00DD7AE9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 w:rsidRPr="00DD7AE9">
        <w:rPr>
          <w:rFonts w:asciiTheme="minorHAnsi" w:hAnsiTheme="minorHAnsi" w:cstheme="minorHAnsi"/>
          <w:sz w:val="22"/>
        </w:rPr>
        <w:t>HTML5 és CSS3 használatával az oldal alapstruktúrájának kialakítása.</w:t>
      </w:r>
    </w:p>
    <w:p w14:paraId="0BCC8E21" w14:textId="77777777" w:rsidR="004A667B" w:rsidRPr="00DD7AE9" w:rsidRDefault="004A667B" w:rsidP="00DD7AE9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 w:rsidRPr="00DD7AE9">
        <w:rPr>
          <w:rStyle w:val="Strong"/>
          <w:rFonts w:asciiTheme="minorHAnsi" w:hAnsiTheme="minorHAnsi" w:cstheme="minorHAnsi"/>
          <w:b w:val="0"/>
          <w:sz w:val="22"/>
        </w:rPr>
        <w:t>Tesztelés és hibajavítás</w:t>
      </w:r>
      <w:r w:rsidRPr="00DD7AE9">
        <w:rPr>
          <w:rFonts w:asciiTheme="minorHAnsi" w:hAnsiTheme="minorHAnsi" w:cstheme="minorHAnsi"/>
          <w:sz w:val="22"/>
        </w:rPr>
        <w:t>:</w:t>
      </w:r>
    </w:p>
    <w:p w14:paraId="417550F8" w14:textId="65FF18D1" w:rsidR="004A667B" w:rsidRPr="00DD7AE9" w:rsidRDefault="004A667B" w:rsidP="00DD7AE9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 w:rsidRPr="00DD7AE9">
        <w:rPr>
          <w:rFonts w:asciiTheme="minorHAnsi" w:hAnsiTheme="minorHAnsi" w:cstheme="minorHAnsi"/>
          <w:sz w:val="22"/>
        </w:rPr>
        <w:t>A weboldal funkcionális és vizuális tesztelése különböző eszközökön és böngészőkben</w:t>
      </w:r>
      <w:r w:rsidR="00DD7AE9">
        <w:rPr>
          <w:rFonts w:asciiTheme="minorHAnsi" w:hAnsiTheme="minorHAnsi" w:cstheme="minorHAnsi"/>
          <w:sz w:val="22"/>
        </w:rPr>
        <w:t xml:space="preserve"> és a talált hibák javítása</w:t>
      </w:r>
      <w:r w:rsidRPr="00DD7AE9">
        <w:rPr>
          <w:rFonts w:asciiTheme="minorHAnsi" w:hAnsiTheme="minorHAnsi" w:cstheme="minorHAnsi"/>
          <w:sz w:val="22"/>
        </w:rPr>
        <w:t>.</w:t>
      </w:r>
    </w:p>
    <w:p w14:paraId="1980CEEE" w14:textId="77777777" w:rsidR="004A667B" w:rsidRPr="00DD7AE9" w:rsidRDefault="004A667B" w:rsidP="00DD7AE9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 w:rsidRPr="00DD7AE9">
        <w:rPr>
          <w:rStyle w:val="Strong"/>
          <w:rFonts w:asciiTheme="minorHAnsi" w:hAnsiTheme="minorHAnsi" w:cstheme="minorHAnsi"/>
          <w:b w:val="0"/>
          <w:sz w:val="22"/>
        </w:rPr>
        <w:t>Tartalom feltöltése és véglegesítés</w:t>
      </w:r>
      <w:r w:rsidRPr="00DD7AE9">
        <w:rPr>
          <w:rFonts w:asciiTheme="minorHAnsi" w:hAnsiTheme="minorHAnsi" w:cstheme="minorHAnsi"/>
          <w:sz w:val="22"/>
        </w:rPr>
        <w:t>:</w:t>
      </w:r>
    </w:p>
    <w:p w14:paraId="78F807AE" w14:textId="182EC986" w:rsidR="00A60FF3" w:rsidRPr="00DD7AE9" w:rsidRDefault="00891261" w:rsidP="00DD7AE9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Github és a vercel.app segítségével </w:t>
      </w:r>
      <w:r w:rsidR="004A667B" w:rsidRPr="00DD7AE9">
        <w:rPr>
          <w:rFonts w:asciiTheme="minorHAnsi" w:hAnsiTheme="minorHAnsi" w:cstheme="minorHAnsi"/>
          <w:sz w:val="22"/>
        </w:rPr>
        <w:t xml:space="preserve">a keresőmotorokban való </w:t>
      </w:r>
      <w:r>
        <w:rPr>
          <w:rFonts w:asciiTheme="minorHAnsi" w:hAnsiTheme="minorHAnsi" w:cstheme="minorHAnsi"/>
          <w:sz w:val="22"/>
        </w:rPr>
        <w:t>megtekintése a jobb láthatóság érdekében</w:t>
      </w:r>
      <w:r w:rsidR="004A667B" w:rsidRPr="00DD7AE9">
        <w:rPr>
          <w:rFonts w:asciiTheme="minorHAnsi" w:hAnsiTheme="minorHAnsi" w:cstheme="minorHAnsi"/>
          <w:sz w:val="22"/>
        </w:rPr>
        <w:t>.</w:t>
      </w:r>
    </w:p>
    <w:p w14:paraId="11DAD0EF" w14:textId="77777777" w:rsidR="004A667B" w:rsidRPr="00B9494D" w:rsidRDefault="004A667B" w:rsidP="004A667B">
      <w:pPr>
        <w:pStyle w:val="cmsor2"/>
        <w:rPr>
          <w:lang w:val="hu-HU"/>
        </w:rPr>
      </w:pPr>
      <w:r w:rsidRPr="00B9494D">
        <w:rPr>
          <w:lang w:val="hu-HU"/>
        </w:rPr>
        <w:t>Érintett felek</w:t>
      </w:r>
    </w:p>
    <w:p w14:paraId="1940C012" w14:textId="0A532CF3" w:rsidR="00DD7AE9" w:rsidRPr="00DD7AE9" w:rsidRDefault="00DD7AE9" w:rsidP="004A667B">
      <w:pPr>
        <w:rPr>
          <w:sz w:val="22"/>
          <w:lang w:val="hu-HU"/>
        </w:rPr>
      </w:pPr>
      <w:r w:rsidRPr="00DD7AE9">
        <w:rPr>
          <w:sz w:val="22"/>
          <w:lang w:val="hu-HU"/>
        </w:rPr>
        <w:t xml:space="preserve">Projekt menedzser: </w:t>
      </w:r>
      <w:r w:rsidR="007073A4">
        <w:rPr>
          <w:sz w:val="22"/>
          <w:lang w:val="hu-HU"/>
        </w:rPr>
        <w:t>Tóth Roland</w:t>
      </w:r>
    </w:p>
    <w:p w14:paraId="74637A16" w14:textId="4547D960" w:rsidR="00DD7AE9" w:rsidRPr="00DD7AE9" w:rsidRDefault="00DD7AE9" w:rsidP="004A667B">
      <w:pPr>
        <w:rPr>
          <w:sz w:val="22"/>
          <w:lang w:val="hu-HU"/>
        </w:rPr>
      </w:pPr>
      <w:r w:rsidRPr="00DD7AE9">
        <w:rPr>
          <w:sz w:val="22"/>
          <w:lang w:val="hu-HU"/>
        </w:rPr>
        <w:t>Webfejlesztő: Tóth Roland</w:t>
      </w:r>
    </w:p>
    <w:p w14:paraId="128E0D2F" w14:textId="517DBFC6" w:rsidR="004A667B" w:rsidRPr="00DD7AE9" w:rsidRDefault="004A667B" w:rsidP="004A667B">
      <w:pPr>
        <w:rPr>
          <w:sz w:val="22"/>
          <w:lang w:val="hu-HU"/>
        </w:rPr>
      </w:pPr>
      <w:r w:rsidRPr="00DD7AE9">
        <w:rPr>
          <w:sz w:val="22"/>
          <w:lang w:val="hu-HU"/>
        </w:rPr>
        <w:t xml:space="preserve">Megrendelő: </w:t>
      </w:r>
      <w:r w:rsidR="007073A4">
        <w:rPr>
          <w:sz w:val="22"/>
          <w:lang w:val="hu-HU"/>
        </w:rPr>
        <w:t>Czuforné Klesszó Éva</w:t>
      </w:r>
    </w:p>
    <w:p w14:paraId="5DAB6C7B" w14:textId="77777777" w:rsidR="00A60FF3" w:rsidRPr="00B9494D" w:rsidRDefault="00A60FF3">
      <w:pPr>
        <w:rPr>
          <w:lang w:val="hu-HU"/>
        </w:rPr>
      </w:pPr>
    </w:p>
    <w:p w14:paraId="5E0BD936" w14:textId="0D643E58" w:rsidR="00A60FF3" w:rsidRPr="00B9494D" w:rsidRDefault="007073A4" w:rsidP="007073A4">
      <w:pPr>
        <w:pStyle w:val="cmsor1"/>
        <w:rPr>
          <w:lang w:val="hu-HU"/>
        </w:rPr>
      </w:pPr>
      <w:r>
        <w:rPr>
          <w:lang w:val="hu-HU"/>
        </w:rPr>
        <w:lastRenderedPageBreak/>
        <w:t>A projekt Naplózása</w:t>
      </w:r>
    </w:p>
    <w:tbl>
      <w:tblPr>
        <w:tblStyle w:val="Projekthatkretblzat"/>
        <w:tblW w:w="3077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2081"/>
      </w:tblGrid>
      <w:tr w:rsidR="007073A4" w:rsidRPr="00B9494D" w14:paraId="051E2F2F" w14:textId="77777777" w:rsidTr="00707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5" w:type="pct"/>
          </w:tcPr>
          <w:p w14:paraId="3FC81547" w14:textId="3200BCCA" w:rsidR="007073A4" w:rsidRPr="00B9494D" w:rsidRDefault="007073A4">
            <w:pPr>
              <w:rPr>
                <w:lang w:val="hu-HU"/>
              </w:rPr>
            </w:pPr>
            <w:r>
              <w:rPr>
                <w:lang w:val="hu-HU"/>
              </w:rPr>
              <w:t>Tevékenység</w:t>
            </w:r>
          </w:p>
        </w:tc>
        <w:tc>
          <w:tcPr>
            <w:tcW w:w="1875" w:type="pct"/>
          </w:tcPr>
          <w:p w14:paraId="379E7A39" w14:textId="77777777" w:rsidR="007073A4" w:rsidRPr="00B9494D" w:rsidRDefault="007073A4">
            <w:pPr>
              <w:rPr>
                <w:lang w:val="hu-HU"/>
              </w:rPr>
            </w:pPr>
            <w:r w:rsidRPr="00B9494D">
              <w:rPr>
                <w:lang w:val="hu-HU"/>
              </w:rPr>
              <w:t>Dátum</w:t>
            </w:r>
          </w:p>
        </w:tc>
      </w:tr>
      <w:tr w:rsidR="007073A4" w:rsidRPr="00B9494D" w14:paraId="02EB378F" w14:textId="77777777" w:rsidTr="007073A4">
        <w:tc>
          <w:tcPr>
            <w:tcW w:w="3125" w:type="pct"/>
          </w:tcPr>
          <w:p w14:paraId="5A39BBE3" w14:textId="4BA41627" w:rsidR="007073A4" w:rsidRPr="00B9494D" w:rsidRDefault="007073A4">
            <w:pPr>
              <w:rPr>
                <w:lang w:val="hu-HU"/>
              </w:rPr>
            </w:pPr>
            <w:r>
              <w:rPr>
                <w:lang w:val="hu-HU"/>
              </w:rPr>
              <w:t>Projekt megkezdése</w:t>
            </w:r>
          </w:p>
        </w:tc>
        <w:tc>
          <w:tcPr>
            <w:tcW w:w="1875" w:type="pct"/>
          </w:tcPr>
          <w:p w14:paraId="41C8F396" w14:textId="55DCA88C" w:rsidR="007073A4" w:rsidRPr="00B9494D" w:rsidRDefault="007073A4">
            <w:pPr>
              <w:rPr>
                <w:lang w:val="hu-HU"/>
              </w:rPr>
            </w:pPr>
            <w:r>
              <w:rPr>
                <w:lang w:val="hu-HU"/>
              </w:rPr>
              <w:t>2025.01.28</w:t>
            </w:r>
          </w:p>
        </w:tc>
      </w:tr>
      <w:tr w:rsidR="007073A4" w:rsidRPr="00B9494D" w14:paraId="72A3D3EC" w14:textId="77777777" w:rsidTr="007073A4">
        <w:tc>
          <w:tcPr>
            <w:tcW w:w="3125" w:type="pct"/>
          </w:tcPr>
          <w:p w14:paraId="0E27B00A" w14:textId="5EF3F538" w:rsidR="007073A4" w:rsidRPr="00B9494D" w:rsidRDefault="007073A4">
            <w:pPr>
              <w:rPr>
                <w:lang w:val="hu-HU"/>
              </w:rPr>
            </w:pPr>
            <w:r>
              <w:rPr>
                <w:lang w:val="hu-HU"/>
              </w:rPr>
              <w:t>Drótváz feltöltése</w:t>
            </w:r>
          </w:p>
        </w:tc>
        <w:tc>
          <w:tcPr>
            <w:tcW w:w="1875" w:type="pct"/>
          </w:tcPr>
          <w:p w14:paraId="60061E4C" w14:textId="59DBF17D" w:rsidR="007073A4" w:rsidRPr="00B9494D" w:rsidRDefault="007073A4">
            <w:pPr>
              <w:rPr>
                <w:lang w:val="hu-HU"/>
              </w:rPr>
            </w:pPr>
            <w:r>
              <w:rPr>
                <w:lang w:val="hu-HU"/>
              </w:rPr>
              <w:t>2025.02.11</w:t>
            </w:r>
          </w:p>
        </w:tc>
      </w:tr>
      <w:tr w:rsidR="007073A4" w:rsidRPr="00B9494D" w14:paraId="44EAFD9C" w14:textId="77777777" w:rsidTr="007073A4">
        <w:tc>
          <w:tcPr>
            <w:tcW w:w="3125" w:type="pct"/>
          </w:tcPr>
          <w:p w14:paraId="3DEEC669" w14:textId="32922AB0" w:rsidR="007073A4" w:rsidRPr="00B9494D" w:rsidRDefault="007073A4">
            <w:pPr>
              <w:rPr>
                <w:lang w:val="hu-HU"/>
              </w:rPr>
            </w:pPr>
            <w:r>
              <w:rPr>
                <w:lang w:val="hu-HU"/>
              </w:rPr>
              <w:t>Drótváz bemutatása</w:t>
            </w:r>
          </w:p>
        </w:tc>
        <w:tc>
          <w:tcPr>
            <w:tcW w:w="1875" w:type="pct"/>
          </w:tcPr>
          <w:p w14:paraId="3656B9AB" w14:textId="6284A3D3" w:rsidR="007073A4" w:rsidRPr="00B9494D" w:rsidRDefault="007073A4">
            <w:pPr>
              <w:rPr>
                <w:lang w:val="hu-HU"/>
              </w:rPr>
            </w:pPr>
            <w:r>
              <w:rPr>
                <w:lang w:val="hu-HU"/>
              </w:rPr>
              <w:t>2025.02.19</w:t>
            </w:r>
          </w:p>
        </w:tc>
      </w:tr>
      <w:tr w:rsidR="007073A4" w:rsidRPr="00B9494D" w14:paraId="327178C3" w14:textId="77777777" w:rsidTr="007073A4">
        <w:tc>
          <w:tcPr>
            <w:tcW w:w="3125" w:type="pct"/>
          </w:tcPr>
          <w:p w14:paraId="7268C577" w14:textId="00F0EFC4" w:rsidR="007073A4" w:rsidRDefault="007073A4">
            <w:pPr>
              <w:rPr>
                <w:lang w:val="hu-HU"/>
              </w:rPr>
            </w:pPr>
            <w:r>
              <w:rPr>
                <w:lang w:val="hu-HU"/>
              </w:rPr>
              <w:t>Weboldal fejlesztése</w:t>
            </w:r>
          </w:p>
        </w:tc>
        <w:tc>
          <w:tcPr>
            <w:tcW w:w="1875" w:type="pct"/>
          </w:tcPr>
          <w:p w14:paraId="386C6BD4" w14:textId="70DF983B" w:rsidR="007073A4" w:rsidRDefault="007073A4">
            <w:pPr>
              <w:rPr>
                <w:lang w:val="hu-HU"/>
              </w:rPr>
            </w:pPr>
            <w:r>
              <w:rPr>
                <w:lang w:val="hu-HU"/>
              </w:rPr>
              <w:t>2025.02.20</w:t>
            </w:r>
          </w:p>
        </w:tc>
      </w:tr>
      <w:tr w:rsidR="007073A4" w:rsidRPr="00B9494D" w14:paraId="538A871D" w14:textId="77777777" w:rsidTr="007073A4">
        <w:tc>
          <w:tcPr>
            <w:tcW w:w="3125" w:type="pct"/>
          </w:tcPr>
          <w:p w14:paraId="1BF37B18" w14:textId="79483D62" w:rsidR="007073A4" w:rsidRDefault="007073A4">
            <w:pPr>
              <w:rPr>
                <w:lang w:val="hu-HU"/>
              </w:rPr>
            </w:pPr>
            <w:r>
              <w:rPr>
                <w:lang w:val="hu-HU"/>
              </w:rPr>
              <w:t>Weboldal tovább fejlesztése</w:t>
            </w:r>
          </w:p>
        </w:tc>
        <w:tc>
          <w:tcPr>
            <w:tcW w:w="1875" w:type="pct"/>
          </w:tcPr>
          <w:p w14:paraId="66C5F666" w14:textId="3E7E5059" w:rsidR="007073A4" w:rsidRDefault="007073A4">
            <w:pPr>
              <w:rPr>
                <w:lang w:val="hu-HU"/>
              </w:rPr>
            </w:pPr>
            <w:r>
              <w:rPr>
                <w:lang w:val="hu-HU"/>
              </w:rPr>
              <w:t>2025.02.23</w:t>
            </w:r>
          </w:p>
        </w:tc>
      </w:tr>
      <w:tr w:rsidR="007073A4" w:rsidRPr="00B9494D" w14:paraId="250B263F" w14:textId="77777777" w:rsidTr="007073A4">
        <w:tc>
          <w:tcPr>
            <w:tcW w:w="3125" w:type="pct"/>
          </w:tcPr>
          <w:p w14:paraId="3711A8E7" w14:textId="6E58E79F" w:rsidR="007073A4" w:rsidRDefault="007073A4">
            <w:pPr>
              <w:rPr>
                <w:lang w:val="hu-HU"/>
              </w:rPr>
            </w:pPr>
            <w:r>
              <w:rPr>
                <w:lang w:val="hu-HU"/>
              </w:rPr>
              <w:t>Weboldal utolsó tétel hozzáadása</w:t>
            </w:r>
          </w:p>
        </w:tc>
        <w:tc>
          <w:tcPr>
            <w:tcW w:w="1875" w:type="pct"/>
          </w:tcPr>
          <w:p w14:paraId="3B898048" w14:textId="51B3A421" w:rsidR="007073A4" w:rsidRDefault="007073A4">
            <w:pPr>
              <w:rPr>
                <w:lang w:val="hu-HU"/>
              </w:rPr>
            </w:pPr>
            <w:r>
              <w:rPr>
                <w:lang w:val="hu-HU"/>
              </w:rPr>
              <w:t>2025.02.24</w:t>
            </w:r>
          </w:p>
        </w:tc>
      </w:tr>
      <w:tr w:rsidR="007073A4" w:rsidRPr="00B9494D" w14:paraId="09696347" w14:textId="77777777" w:rsidTr="007073A4">
        <w:tc>
          <w:tcPr>
            <w:tcW w:w="3125" w:type="pct"/>
          </w:tcPr>
          <w:p w14:paraId="45A28DAA" w14:textId="45A1C967" w:rsidR="007073A4" w:rsidRDefault="007073A4">
            <w:pPr>
              <w:rPr>
                <w:lang w:val="hu-HU"/>
              </w:rPr>
            </w:pPr>
            <w:r>
              <w:rPr>
                <w:lang w:val="hu-HU"/>
              </w:rPr>
              <w:t>Dokumentáció befejezése</w:t>
            </w:r>
          </w:p>
        </w:tc>
        <w:tc>
          <w:tcPr>
            <w:tcW w:w="1875" w:type="pct"/>
          </w:tcPr>
          <w:p w14:paraId="082187F4" w14:textId="74C4A9C3" w:rsidR="007073A4" w:rsidRDefault="007073A4">
            <w:pPr>
              <w:rPr>
                <w:lang w:val="hu-HU"/>
              </w:rPr>
            </w:pPr>
            <w:r>
              <w:rPr>
                <w:lang w:val="hu-HU"/>
              </w:rPr>
              <w:t>2025.02.25</w:t>
            </w:r>
          </w:p>
        </w:tc>
      </w:tr>
    </w:tbl>
    <w:p w14:paraId="5BA090BB" w14:textId="6B249CAA" w:rsidR="00A60FF3" w:rsidRPr="00B9494D" w:rsidRDefault="00A60FF3">
      <w:pPr>
        <w:rPr>
          <w:lang w:val="hu-HU"/>
        </w:rPr>
      </w:pPr>
    </w:p>
    <w:sectPr w:rsidR="00A60FF3" w:rsidRPr="00B9494D" w:rsidSect="00B9494D">
      <w:foot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8EB98" w14:textId="77777777" w:rsidR="00D442B8" w:rsidRDefault="00D442B8">
      <w:pPr>
        <w:spacing w:after="0" w:line="240" w:lineRule="auto"/>
      </w:pPr>
      <w:r>
        <w:separator/>
      </w:r>
    </w:p>
  </w:endnote>
  <w:endnote w:type="continuationSeparator" w:id="0">
    <w:p w14:paraId="5046DA1E" w14:textId="77777777" w:rsidR="00D442B8" w:rsidRDefault="00D4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YouYuan"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6438093"/>
      <w:docPartObj>
        <w:docPartGallery w:val="Page Numbers (Bottom of Page)"/>
        <w:docPartUnique/>
      </w:docPartObj>
    </w:sdtPr>
    <w:sdtContent>
      <w:p w14:paraId="630C5CD7" w14:textId="6A7B45E9" w:rsidR="004A667B" w:rsidRDefault="004A667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F78" w:rsidRPr="00BE6F78">
          <w:rPr>
            <w:noProof/>
            <w:lang w:val="hu-HU"/>
          </w:rPr>
          <w:t>2</w:t>
        </w:r>
        <w:r>
          <w:fldChar w:fldCharType="end"/>
        </w:r>
      </w:p>
    </w:sdtContent>
  </w:sdt>
  <w:p w14:paraId="30098E54" w14:textId="26610EFE" w:rsidR="62B55AEF" w:rsidRDefault="62B55AEF" w:rsidP="62B55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2A1E6" w14:textId="77777777" w:rsidR="00D442B8" w:rsidRDefault="00D442B8">
      <w:pPr>
        <w:spacing w:after="0" w:line="240" w:lineRule="auto"/>
      </w:pPr>
      <w:r>
        <w:separator/>
      </w:r>
    </w:p>
  </w:footnote>
  <w:footnote w:type="continuationSeparator" w:id="0">
    <w:p w14:paraId="4832E025" w14:textId="77777777" w:rsidR="00D442B8" w:rsidRDefault="00D44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cmsor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24B50"/>
    <w:multiLevelType w:val="multilevel"/>
    <w:tmpl w:val="F1F4A0E0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331289">
    <w:abstractNumId w:val="0"/>
  </w:num>
  <w:num w:numId="2" w16cid:durableId="1399210101">
    <w:abstractNumId w:val="3"/>
  </w:num>
  <w:num w:numId="3" w16cid:durableId="1497644739">
    <w:abstractNumId w:val="3"/>
    <w:lvlOverride w:ilvl="0">
      <w:startOverride w:val="1"/>
    </w:lvlOverride>
  </w:num>
  <w:num w:numId="4" w16cid:durableId="431052001">
    <w:abstractNumId w:val="1"/>
  </w:num>
  <w:num w:numId="5" w16cid:durableId="1963418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C5"/>
    <w:rsid w:val="0008354A"/>
    <w:rsid w:val="000A30E2"/>
    <w:rsid w:val="00196162"/>
    <w:rsid w:val="00300B3D"/>
    <w:rsid w:val="003341C5"/>
    <w:rsid w:val="0042112D"/>
    <w:rsid w:val="004A667B"/>
    <w:rsid w:val="005361C6"/>
    <w:rsid w:val="005A57C3"/>
    <w:rsid w:val="005A58C6"/>
    <w:rsid w:val="00603A66"/>
    <w:rsid w:val="007073A4"/>
    <w:rsid w:val="00784376"/>
    <w:rsid w:val="007B2EC4"/>
    <w:rsid w:val="007D2FD1"/>
    <w:rsid w:val="00891261"/>
    <w:rsid w:val="0094156F"/>
    <w:rsid w:val="00A60FF3"/>
    <w:rsid w:val="00B9494D"/>
    <w:rsid w:val="00BE6F78"/>
    <w:rsid w:val="00C05A78"/>
    <w:rsid w:val="00C4134A"/>
    <w:rsid w:val="00C634D3"/>
    <w:rsid w:val="00CD79F2"/>
    <w:rsid w:val="00D442B8"/>
    <w:rsid w:val="00DD7AE9"/>
    <w:rsid w:val="62B5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BA163"/>
  <w15:chartTrackingRefBased/>
  <w15:docId w15:val="{C7E87FE3-F765-4C9D-B824-5E997EB1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1">
    <w:name w:val="címsor 1"/>
    <w:basedOn w:val="Normal"/>
    <w:next w:val="Normal"/>
    <w:link w:val="Cmsor1karaktere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cmsor2">
    <w:name w:val="címsor 2"/>
    <w:basedOn w:val="Normal"/>
    <w:next w:val="Normal"/>
    <w:link w:val="Cmsor2karaktere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Cmsor1karaktere">
    <w:name w:val="Címsor 1 karaktere"/>
    <w:basedOn w:val="DefaultParagraphFont"/>
    <w:link w:val="cmsor1"/>
    <w:uiPriority w:val="9"/>
    <w:rPr>
      <w:b/>
      <w:bCs/>
      <w:caps/>
      <w:color w:val="1F4E79" w:themeColor="accent1" w:themeShade="80"/>
      <w:sz w:val="28"/>
    </w:rPr>
  </w:style>
  <w:style w:type="table" w:customStyle="1" w:styleId="Tippekettartalmaztblzat">
    <w:name w:val="Tippeket tartalmazó táblázat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szvege">
    <w:name w:val="Tipp szövege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Cmsor2karaktere">
    <w:name w:val="Címsor 2 karaktere"/>
    <w:basedOn w:val="DefaultParagraphFont"/>
    <w:link w:val="cmsor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fejlc">
    <w:name w:val="fejléc"/>
    <w:basedOn w:val="Normal"/>
    <w:link w:val="Fejlckarak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ejlckaraktere">
    <w:name w:val="Fejléc karaktere"/>
    <w:basedOn w:val="DefaultParagraphFont"/>
    <w:link w:val="fejlc"/>
    <w:uiPriority w:val="99"/>
  </w:style>
  <w:style w:type="paragraph" w:customStyle="1" w:styleId="lblc">
    <w:name w:val="lábléc"/>
    <w:basedOn w:val="Normal"/>
    <w:link w:val="Lblckaraktere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Lblckaraktere">
    <w:name w:val="Lábléc karaktere"/>
    <w:basedOn w:val="DefaultParagraphFont"/>
    <w:link w:val="lbl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Rcsostblzathalvny">
    <w:name w:val="Rácsos táblázat – halvány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kthatkretblzat">
    <w:name w:val="Projekt hatóköre táblázat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lbjegyzetszvege">
    <w:name w:val="lábjegyzet szövege"/>
    <w:basedOn w:val="Normal"/>
    <w:link w:val="Lbjegyzetszvegkaraktere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Lbjegyzetszvegkaraktere">
    <w:name w:val="Lábjegyzetszöveg karaktere"/>
    <w:basedOn w:val="DefaultParagraphFont"/>
    <w:link w:val="lbjegyzetszvege"/>
    <w:uiPriority w:val="12"/>
    <w:rPr>
      <w:i/>
      <w:iCs/>
      <w:sz w:val="14"/>
    </w:rPr>
  </w:style>
  <w:style w:type="paragraph" w:styleId="Header">
    <w:name w:val="header"/>
    <w:basedOn w:val="Normal"/>
    <w:link w:val="HeaderChar"/>
    <w:uiPriority w:val="99"/>
    <w:unhideWhenUsed/>
    <w:rsid w:val="00C4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34A"/>
  </w:style>
  <w:style w:type="paragraph" w:styleId="Footer">
    <w:name w:val="footer"/>
    <w:basedOn w:val="Normal"/>
    <w:link w:val="FooterChar"/>
    <w:uiPriority w:val="99"/>
    <w:unhideWhenUsed/>
    <w:rsid w:val="00C4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34A"/>
  </w:style>
  <w:style w:type="paragraph" w:styleId="NormalWeb">
    <w:name w:val="Normal (Web)"/>
    <w:basedOn w:val="Normal"/>
    <w:uiPriority w:val="99"/>
    <w:unhideWhenUsed/>
    <w:rsid w:val="004A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hu-HU" w:eastAsia="hu-HU"/>
    </w:rPr>
  </w:style>
  <w:style w:type="character" w:styleId="Strong">
    <w:name w:val="Strong"/>
    <w:basedOn w:val="DefaultParagraphFont"/>
    <w:uiPriority w:val="22"/>
    <w:qFormat/>
    <w:rsid w:val="004A6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h.roland\AppData\Roaming\Microsoft\Templates\Projekt%20hat&#243;k&#246;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F930350A24B47DA9F12979C4A82D31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BDFC820-6463-4ED0-A7F5-F5F8923D13EC}"/>
      </w:docPartPr>
      <w:docPartBody>
        <w:p w:rsidR="0094156F" w:rsidRDefault="0094156F">
          <w:pPr>
            <w:pStyle w:val="6F930350A24B47DA9F12979C4A82D311"/>
          </w:pPr>
          <w:r>
            <w:t>[Dátumválasztó]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YouYuan">
    <w:charset w:val="86"/>
    <w:family w:val="modern"/>
    <w:pitch w:val="fixed"/>
    <w:sig w:usb0="00000001" w:usb1="080E0000" w:usb2="00000010" w:usb3="00000000" w:csb0="0004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56F"/>
    <w:rsid w:val="00557071"/>
    <w:rsid w:val="00675040"/>
    <w:rsid w:val="007B2EC4"/>
    <w:rsid w:val="0094156F"/>
    <w:rsid w:val="00C0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930350A24B47DA9F12979C4A82D311">
    <w:name w:val="6F930350A24B47DA9F12979C4A82D3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B79196-FB2A-454F-9EF3-90D0045ABA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hatóköre</Template>
  <TotalTime>9</TotalTime>
  <Pages>2</Pages>
  <Words>163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toth.roland</dc:creator>
  <cp:keywords/>
  <cp:lastModifiedBy>Tóth Roland</cp:lastModifiedBy>
  <cp:revision>3</cp:revision>
  <dcterms:created xsi:type="dcterms:W3CDTF">2025-02-25T18:01:00Z</dcterms:created>
  <dcterms:modified xsi:type="dcterms:W3CDTF">2025-02-25T18:04:00Z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